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6952B7" w:rsidP="00913946">
            <w:pPr>
              <w:pStyle w:val="Title"/>
            </w:pPr>
            <w:r>
              <w:t>AYODELE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AFOLABI</w:t>
            </w:r>
          </w:p>
          <w:p w:rsidR="007D5127" w:rsidRDefault="006952B7" w:rsidP="003721EF">
            <w:pPr>
              <w:pStyle w:val="ContactInfo"/>
              <w:contextualSpacing w:val="0"/>
              <w:rPr>
                <w:color w:val="00B050"/>
              </w:rPr>
            </w:pPr>
            <w:r w:rsidRPr="003721EF">
              <w:rPr>
                <w:color w:val="00B050"/>
              </w:rPr>
              <w:t>gabrielafolabi@gmail.com</w:t>
            </w:r>
            <w:r w:rsidR="00692703" w:rsidRPr="003721EF">
              <w:rPr>
                <w:color w:val="00B050"/>
              </w:rPr>
              <w:t xml:space="preserve"> </w:t>
            </w:r>
            <w:sdt>
              <w:sdtPr>
                <w:rPr>
                  <w:color w:val="00B050"/>
                </w:rPr>
                <w:alias w:val="Divider dot:"/>
                <w:tag w:val="Divider dot:"/>
                <w:id w:val="2000459528"/>
                <w:placeholder>
                  <w:docPart w:val="D621AF121BE943C9BEC476641993FF5B"/>
                </w:placeholder>
                <w:temporary/>
                <w:showingPlcHdr/>
              </w:sdtPr>
              <w:sdtContent>
                <w:r w:rsidR="00692703" w:rsidRPr="003721EF">
                  <w:rPr>
                    <w:color w:val="00B050"/>
                  </w:rPr>
                  <w:t>·</w:t>
                </w:r>
              </w:sdtContent>
            </w:sdt>
            <w:r w:rsidR="00692703" w:rsidRPr="003721EF">
              <w:rPr>
                <w:color w:val="00B050"/>
              </w:rPr>
              <w:t xml:space="preserve"> </w:t>
            </w:r>
            <w:r w:rsidR="00D36EB6" w:rsidRPr="003721EF">
              <w:rPr>
                <w:color w:val="00B050"/>
              </w:rPr>
              <w:t>linkedin.com/in/ayodele-afolabi/</w:t>
            </w:r>
            <w:r w:rsidR="00692703" w:rsidRPr="003721EF">
              <w:rPr>
                <w:color w:val="00B050"/>
              </w:rPr>
              <w:t xml:space="preserve"> </w:t>
            </w:r>
            <w:sdt>
              <w:sdtPr>
                <w:rPr>
                  <w:color w:val="00B050"/>
                </w:rPr>
                <w:alias w:val="Divider dot:"/>
                <w:tag w:val="Divider dot:"/>
                <w:id w:val="759871761"/>
                <w:placeholder>
                  <w:docPart w:val="E3583C3067F84E808010DBF06E0A6A67"/>
                </w:placeholder>
                <w:temporary/>
                <w:showingPlcHdr/>
              </w:sdtPr>
              <w:sdtContent>
                <w:r w:rsidR="00692703" w:rsidRPr="003721EF">
                  <w:rPr>
                    <w:color w:val="00B050"/>
                  </w:rPr>
                  <w:t>·</w:t>
                </w:r>
              </w:sdtContent>
            </w:sdt>
            <w:r w:rsidR="00692703" w:rsidRPr="003721EF">
              <w:rPr>
                <w:color w:val="00B050"/>
              </w:rPr>
              <w:t xml:space="preserve"> </w:t>
            </w:r>
            <w:r w:rsidR="00D36EB6" w:rsidRPr="003721EF">
              <w:rPr>
                <w:color w:val="00B050"/>
              </w:rPr>
              <w:t>github.com/gabafo1/</w:t>
            </w:r>
            <w:r w:rsidR="003721EF" w:rsidRPr="003721EF">
              <w:rPr>
                <w:color w:val="00B050"/>
              </w:rPr>
              <w:t xml:space="preserve"> </w:t>
            </w:r>
          </w:p>
          <w:p w:rsidR="003721EF" w:rsidRPr="00CF1A49" w:rsidRDefault="003721EF" w:rsidP="003721EF">
            <w:pPr>
              <w:pStyle w:val="ContactInfo"/>
              <w:contextualSpacing w:val="0"/>
            </w:pPr>
            <w:r w:rsidRPr="006952B7">
              <w:t>08053751223, 08132812311</w:t>
            </w:r>
          </w:p>
          <w:p w:rsidR="00692703" w:rsidRPr="00CF1A49" w:rsidRDefault="00692703" w:rsidP="00913946">
            <w:pPr>
              <w:pStyle w:val="ContactInfoEmphasis"/>
              <w:contextualSpacing w:val="0"/>
            </w:pP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C901FF" w:rsidP="00913946">
            <w:pPr>
              <w:contextualSpacing w:val="0"/>
            </w:pPr>
            <w:r w:rsidRPr="00C901FF">
              <w:t>To always strive for excellence, in all positions and circumstances, attaining professional distinction and proficiency, and contributing the best of my ability to achieve organizational goals and targets</w:t>
            </w:r>
            <w:r w:rsidR="009833EA" w:rsidRPr="009833EA">
              <w:t xml:space="preserve">. </w:t>
            </w:r>
          </w:p>
        </w:tc>
      </w:tr>
    </w:tbl>
    <w:p w:rsidR="00841E88" w:rsidRPr="00CF1A49" w:rsidRDefault="00C31425" w:rsidP="00841E88">
      <w:pPr>
        <w:pStyle w:val="Heading1"/>
      </w:pPr>
      <w:sdt>
        <w:sdtPr>
          <w:alias w:val="Experience:"/>
          <w:tag w:val="Experience:"/>
          <w:id w:val="-1983300934"/>
          <w:placeholder>
            <w:docPart w:val="6862E512B6CF40BCBE38F4ED1AD6F6B7"/>
          </w:placeholder>
          <w:temporary/>
          <w:showingPlcHdr/>
        </w:sdtPr>
        <w:sdtContent>
          <w:r w:rsidR="00841E88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9886"/>
      </w:tblGrid>
      <w:tr w:rsidR="00841E88" w:rsidRPr="00CF1A49" w:rsidTr="000409C3">
        <w:tc>
          <w:tcPr>
            <w:tcW w:w="9355" w:type="dxa"/>
          </w:tcPr>
          <w:p w:rsidR="00841E88" w:rsidRPr="00CF1A49" w:rsidRDefault="00841E88" w:rsidP="000409C3">
            <w:pPr>
              <w:pStyle w:val="Heading3"/>
              <w:contextualSpacing w:val="0"/>
              <w:outlineLvl w:val="2"/>
            </w:pPr>
            <w:r>
              <w:t>sept 2020 – Till date</w:t>
            </w:r>
          </w:p>
          <w:p w:rsidR="00841E88" w:rsidRDefault="00841E88" w:rsidP="000409C3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 w:rsidRPr="00441D67">
              <w:t xml:space="preserve">Social Media </w:t>
            </w:r>
            <w:r>
              <w:t>&amp;</w:t>
            </w:r>
            <w:r w:rsidRPr="00441D67">
              <w:t xml:space="preserve"> Digital Marketing Executive</w:t>
            </w:r>
            <w:r w:rsidRPr="00CF1A49">
              <w:t xml:space="preserve">, </w:t>
            </w:r>
            <w:r>
              <w:rPr>
                <w:rStyle w:val="SubtleReference"/>
              </w:rPr>
              <w:t>Cloudflex cloud computing services limited</w:t>
            </w:r>
          </w:p>
          <w:p w:rsidR="00841E88" w:rsidRPr="001C0ECF" w:rsidRDefault="00841E88" w:rsidP="000409C3">
            <w:pPr>
              <w:pStyle w:val="Heading2"/>
              <w:numPr>
                <w:ilvl w:val="0"/>
                <w:numId w:val="15"/>
              </w:numPr>
              <w:outlineLvl w:val="1"/>
              <w:rPr>
                <w:rFonts w:ascii="Segoe UI" w:hAnsi="Segoe UI" w:cs="Segoe UI"/>
                <w:b w:val="0"/>
                <w:bCs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 w:val="0"/>
                <w:bCs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  <w:t>W</w:t>
            </w:r>
            <w:r w:rsidRPr="001C0ECF">
              <w:rPr>
                <w:rFonts w:ascii="Segoe UI" w:hAnsi="Segoe UI" w:cs="Segoe UI"/>
                <w:b w:val="0"/>
                <w:bCs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  <w:t>ebmaster and administrator for the content management system and website.</w:t>
            </w:r>
          </w:p>
          <w:p w:rsidR="00841E88" w:rsidRPr="001C0ECF" w:rsidRDefault="00841E88" w:rsidP="000409C3">
            <w:pPr>
              <w:pStyle w:val="Heading2"/>
              <w:numPr>
                <w:ilvl w:val="0"/>
                <w:numId w:val="15"/>
              </w:numPr>
              <w:outlineLvl w:val="1"/>
              <w:rPr>
                <w:rFonts w:ascii="Segoe UI" w:hAnsi="Segoe UI" w:cs="Segoe UI"/>
                <w:b w:val="0"/>
                <w:bCs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</w:pPr>
            <w:r w:rsidRPr="001C0ECF">
              <w:rPr>
                <w:rFonts w:ascii="Segoe UI" w:hAnsi="Segoe UI" w:cs="Segoe UI"/>
                <w:b w:val="0"/>
                <w:bCs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  <w:t>Led social media account management for the company, developing engaging and innovative content to promote brand messaging.</w:t>
            </w:r>
          </w:p>
          <w:p w:rsidR="00841E88" w:rsidRPr="00521EF4" w:rsidRDefault="00841E88" w:rsidP="000409C3">
            <w:pPr>
              <w:pStyle w:val="ListParagraph"/>
              <w:numPr>
                <w:ilvl w:val="0"/>
                <w:numId w:val="15"/>
              </w:num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1C0ECF">
              <w:rPr>
                <w:rFonts w:ascii="Segoe UI" w:hAnsi="Segoe UI" w:cs="Segoe UI"/>
                <w:bCs/>
                <w:sz w:val="21"/>
                <w:szCs w:val="21"/>
                <w:shd w:val="clear" w:color="auto" w:fill="FFFFFF"/>
              </w:rPr>
              <w:t>Coordinated social media messaging with advertising departments and brand managers to align with company goals.</w:t>
            </w:r>
          </w:p>
          <w:p w:rsidR="00521EF4" w:rsidRPr="00A33C24" w:rsidRDefault="00521EF4" w:rsidP="00A33C24">
            <w:pPr>
              <w:pStyle w:val="ListParagraph"/>
              <w:numPr>
                <w:ilvl w:val="0"/>
                <w:numId w:val="15"/>
              </w:num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1C0ECF">
              <w:rPr>
                <w:rFonts w:ascii="Segoe UI" w:hAnsi="Segoe UI" w:cs="Segoe UI"/>
                <w:bCs/>
                <w:sz w:val="21"/>
                <w:szCs w:val="21"/>
                <w:shd w:val="clear" w:color="auto" w:fill="FFFFFF"/>
              </w:rPr>
              <w:t xml:space="preserve">Coordinated </w:t>
            </w:r>
            <w:r>
              <w:rPr>
                <w:rFonts w:ascii="Segoe UI" w:hAnsi="Segoe UI" w:cs="Segoe UI"/>
                <w:bCs/>
                <w:sz w:val="21"/>
                <w:szCs w:val="21"/>
                <w:shd w:val="clear" w:color="auto" w:fill="FFFFFF"/>
              </w:rPr>
              <w:t>sales</w:t>
            </w:r>
            <w:r w:rsidRPr="001C0ECF">
              <w:rPr>
                <w:rFonts w:ascii="Segoe UI" w:hAnsi="Segoe UI" w:cs="Segoe UI"/>
                <w:bCs/>
                <w:sz w:val="21"/>
                <w:szCs w:val="21"/>
                <w:shd w:val="clear" w:color="auto" w:fill="FFFFFF"/>
              </w:rPr>
              <w:t xml:space="preserve"> departments and </w:t>
            </w:r>
            <w:r w:rsidR="00A33C24">
              <w:rPr>
                <w:rFonts w:ascii="Segoe UI" w:hAnsi="Segoe UI" w:cs="Segoe UI"/>
                <w:bCs/>
                <w:sz w:val="21"/>
                <w:szCs w:val="21"/>
                <w:shd w:val="clear" w:color="auto" w:fill="FFFFFF"/>
              </w:rPr>
              <w:t xml:space="preserve">manager on prospects </w:t>
            </w:r>
          </w:p>
          <w:p w:rsidR="00A33C24" w:rsidRPr="001C0ECF" w:rsidRDefault="00A33C24" w:rsidP="00A33C24">
            <w:pPr>
              <w:pStyle w:val="ListParagraph"/>
              <w:numPr>
                <w:ilvl w:val="0"/>
                <w:numId w:val="15"/>
              </w:num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sz w:val="21"/>
                <w:szCs w:val="21"/>
                <w:shd w:val="clear" w:color="auto" w:fill="FFFFFF"/>
              </w:rPr>
              <w:t xml:space="preserve">IT infrastructure </w:t>
            </w:r>
            <w:r w:rsidR="000E6C65">
              <w:rPr>
                <w:rFonts w:ascii="Segoe UI" w:hAnsi="Segoe UI" w:cs="Segoe UI"/>
                <w:bCs/>
                <w:sz w:val="21"/>
                <w:szCs w:val="21"/>
                <w:shd w:val="clear" w:color="auto" w:fill="FFFFFF"/>
              </w:rPr>
              <w:t>management</w:t>
            </w:r>
          </w:p>
        </w:tc>
      </w:tr>
      <w:tr w:rsidR="00841E88" w:rsidRPr="00CF1A49" w:rsidTr="000409C3">
        <w:tc>
          <w:tcPr>
            <w:tcW w:w="9355" w:type="dxa"/>
            <w:tcMar>
              <w:top w:w="216" w:type="dxa"/>
            </w:tcMar>
          </w:tcPr>
          <w:p w:rsidR="00841E88" w:rsidRDefault="00841E88" w:rsidP="000409C3">
            <w:pPr>
              <w:pStyle w:val="Heading2"/>
              <w:contextualSpacing w:val="0"/>
              <w:outlineLvl w:val="1"/>
              <w:rPr>
                <w:color w:val="595959" w:themeColor="text1" w:themeTint="A6"/>
                <w:sz w:val="22"/>
                <w:szCs w:val="24"/>
              </w:rPr>
            </w:pPr>
            <w:r w:rsidRPr="005561B9">
              <w:rPr>
                <w:color w:val="595959" w:themeColor="text1" w:themeTint="A6"/>
                <w:sz w:val="22"/>
                <w:szCs w:val="24"/>
              </w:rPr>
              <w:t>Mar 201</w:t>
            </w:r>
            <w:r>
              <w:rPr>
                <w:color w:val="595959" w:themeColor="text1" w:themeTint="A6"/>
                <w:sz w:val="22"/>
                <w:szCs w:val="24"/>
              </w:rPr>
              <w:t>8</w:t>
            </w:r>
            <w:r w:rsidRPr="005561B9">
              <w:rPr>
                <w:color w:val="595959" w:themeColor="text1" w:themeTint="A6"/>
                <w:sz w:val="22"/>
                <w:szCs w:val="24"/>
              </w:rPr>
              <w:t xml:space="preserve"> - Jun 2020 </w:t>
            </w:r>
          </w:p>
          <w:p w:rsidR="00841E88" w:rsidRPr="00D0758F" w:rsidRDefault="00841E88" w:rsidP="000409C3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 w:rsidRPr="005A3C07">
              <w:t>Head, Digital &amp; Creative Department</w:t>
            </w:r>
            <w:r w:rsidRPr="00CF1A49">
              <w:t xml:space="preserve">, </w:t>
            </w:r>
            <w:r w:rsidRPr="005A3C07">
              <w:rPr>
                <w:rStyle w:val="SubtleReference"/>
              </w:rPr>
              <w:t>URBAN 10PR, mediahangoutng</w:t>
            </w:r>
          </w:p>
          <w:p w:rsidR="00841E88" w:rsidRPr="000B5B00" w:rsidRDefault="00841E88" w:rsidP="000409C3">
            <w:pPr>
              <w:numPr>
                <w:ilvl w:val="0"/>
                <w:numId w:val="16"/>
              </w:numPr>
            </w:pPr>
            <w:r w:rsidRPr="000B5B00">
              <w:t>Developed concepts and managed multiple advertising and promotional campaigns from conception to completion, ensuring adherence to deadlines.</w:t>
            </w:r>
          </w:p>
          <w:p w:rsidR="00841E88" w:rsidRPr="000B5B00" w:rsidRDefault="00841E88" w:rsidP="000409C3">
            <w:pPr>
              <w:numPr>
                <w:ilvl w:val="0"/>
                <w:numId w:val="16"/>
              </w:numPr>
            </w:pPr>
            <w:r w:rsidRPr="000B5B00">
              <w:t>Evaluated and improved project content before completion, ensuring high-quality deliverables.</w:t>
            </w:r>
          </w:p>
          <w:p w:rsidR="00841E88" w:rsidRDefault="00841E88" w:rsidP="00602C26">
            <w:pPr>
              <w:numPr>
                <w:ilvl w:val="0"/>
                <w:numId w:val="16"/>
              </w:numPr>
            </w:pPr>
            <w:r w:rsidRPr="000B5B00">
              <w:t>Coordinated events and managed webmaster/administrator responsibilities for the Content Management System and website.</w:t>
            </w:r>
          </w:p>
          <w:p w:rsidR="00691B0E" w:rsidRDefault="00691B0E" w:rsidP="00691B0E"/>
          <w:p w:rsidR="00691B0E" w:rsidRPr="00CF1A49" w:rsidRDefault="000B747F" w:rsidP="00691B0E">
            <w:pPr>
              <w:pStyle w:val="Heading3"/>
              <w:contextualSpacing w:val="0"/>
              <w:outlineLvl w:val="2"/>
            </w:pPr>
            <w:r>
              <w:t>sept 2017 –  Jun 2020</w:t>
            </w:r>
          </w:p>
          <w:p w:rsidR="00691B0E" w:rsidRDefault="00691B0E" w:rsidP="00691B0E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 w:rsidRPr="00441D67">
              <w:t xml:space="preserve">Social Media </w:t>
            </w:r>
            <w:r>
              <w:t>&amp;</w:t>
            </w:r>
            <w:r w:rsidRPr="00441D67">
              <w:t xml:space="preserve"> Digital Marketing Executive</w:t>
            </w:r>
            <w:r w:rsidRPr="00CF1A49">
              <w:t xml:space="preserve">, </w:t>
            </w:r>
            <w:r w:rsidR="000B747F">
              <w:rPr>
                <w:rStyle w:val="SubtleReference"/>
              </w:rPr>
              <w:t xml:space="preserve">Daashboard innovation </w:t>
            </w:r>
            <w:r>
              <w:rPr>
                <w:rStyle w:val="SubtleReference"/>
              </w:rPr>
              <w:t>limited</w:t>
            </w:r>
          </w:p>
          <w:p w:rsidR="00691B0E" w:rsidRPr="001C0ECF" w:rsidRDefault="00691B0E" w:rsidP="00691B0E">
            <w:pPr>
              <w:pStyle w:val="Heading2"/>
              <w:numPr>
                <w:ilvl w:val="0"/>
                <w:numId w:val="19"/>
              </w:numPr>
              <w:outlineLvl w:val="1"/>
              <w:rPr>
                <w:rFonts w:ascii="Segoe UI" w:hAnsi="Segoe UI" w:cs="Segoe UI"/>
                <w:b w:val="0"/>
                <w:bCs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 w:val="0"/>
                <w:bCs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  <w:t>W</w:t>
            </w:r>
            <w:r w:rsidRPr="001C0ECF">
              <w:rPr>
                <w:rFonts w:ascii="Segoe UI" w:hAnsi="Segoe UI" w:cs="Segoe UI"/>
                <w:b w:val="0"/>
                <w:bCs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  <w:t>ebmaster and administrator for the content management system and website.</w:t>
            </w:r>
          </w:p>
          <w:p w:rsidR="00691B0E" w:rsidRPr="001C0ECF" w:rsidRDefault="00691B0E" w:rsidP="00691B0E">
            <w:pPr>
              <w:pStyle w:val="Heading2"/>
              <w:numPr>
                <w:ilvl w:val="0"/>
                <w:numId w:val="19"/>
              </w:numPr>
              <w:outlineLvl w:val="1"/>
              <w:rPr>
                <w:rFonts w:ascii="Segoe UI" w:hAnsi="Segoe UI" w:cs="Segoe UI"/>
                <w:b w:val="0"/>
                <w:bCs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</w:pPr>
            <w:r w:rsidRPr="001C0ECF">
              <w:rPr>
                <w:rFonts w:ascii="Segoe UI" w:hAnsi="Segoe UI" w:cs="Segoe UI"/>
                <w:b w:val="0"/>
                <w:bCs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  <w:t>Led social media account management for the company, developing engaging and innovative content to promote brand messaging.</w:t>
            </w:r>
          </w:p>
          <w:p w:rsidR="00691B0E" w:rsidRPr="00602C26" w:rsidRDefault="00691B0E" w:rsidP="00691B0E">
            <w:pPr>
              <w:pStyle w:val="ListParagraph"/>
              <w:numPr>
                <w:ilvl w:val="0"/>
                <w:numId w:val="19"/>
              </w:numPr>
            </w:pPr>
            <w:r w:rsidRPr="00691B0E">
              <w:rPr>
                <w:rFonts w:ascii="Segoe UI" w:hAnsi="Segoe UI" w:cs="Segoe UI"/>
                <w:bCs/>
                <w:sz w:val="21"/>
                <w:szCs w:val="21"/>
                <w:shd w:val="clear" w:color="auto" w:fill="FFFFFF"/>
              </w:rPr>
              <w:t>Coordinated social media messaging with advertising departments and brand managers to align with company goals.</w:t>
            </w:r>
          </w:p>
        </w:tc>
      </w:tr>
    </w:tbl>
    <w:p w:rsidR="006A1CB7" w:rsidRDefault="006A1CB7" w:rsidP="006A1CB7"/>
    <w:p w:rsidR="00691B0E" w:rsidRDefault="00691B0E" w:rsidP="006A1CB7"/>
    <w:p w:rsidR="00691B0E" w:rsidRDefault="00691B0E" w:rsidP="006A1CB7"/>
    <w:p w:rsidR="00691B0E" w:rsidRDefault="00691B0E" w:rsidP="006A1CB7"/>
    <w:p w:rsidR="00691B0E" w:rsidRDefault="00691B0E" w:rsidP="006A1CB7"/>
    <w:p w:rsidR="00691B0E" w:rsidRDefault="00691B0E" w:rsidP="006A1CB7"/>
    <w:p w:rsidR="00691B0E" w:rsidRDefault="00691B0E" w:rsidP="006A1CB7"/>
    <w:p w:rsidR="00691B0E" w:rsidRDefault="00691B0E" w:rsidP="006A1CB7"/>
    <w:sdt>
      <w:sdtPr>
        <w:alias w:val="Education:"/>
        <w:tag w:val="Education:"/>
        <w:id w:val="-1908763273"/>
        <w:placeholder>
          <w:docPart w:val="10B787F9791E488AAC6DC285BAEB31E7"/>
        </w:placeholder>
        <w:temporary/>
        <w:showingPlcHdr/>
      </w:sdtPr>
      <w:sdtContent>
        <w:p w:rsidR="00691B0E" w:rsidRPr="00CF1A49" w:rsidRDefault="00691B0E" w:rsidP="00691B0E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9886"/>
      </w:tblGrid>
      <w:tr w:rsidR="00691B0E" w:rsidRPr="00CF1A49" w:rsidTr="004504D9">
        <w:tc>
          <w:tcPr>
            <w:tcW w:w="9290" w:type="dxa"/>
          </w:tcPr>
          <w:p w:rsidR="00691B0E" w:rsidRDefault="00691B0E" w:rsidP="004504D9">
            <w:pPr>
              <w:pStyle w:val="Heading3"/>
              <w:contextualSpacing w:val="0"/>
              <w:outlineLvl w:val="2"/>
            </w:pPr>
            <w:r>
              <w:t>2022 – 2023(in-view)</w:t>
            </w:r>
          </w:p>
          <w:p w:rsidR="00691B0E" w:rsidRDefault="00691B0E" w:rsidP="004504D9">
            <w:pPr>
              <w:pStyle w:val="Heading3"/>
              <w:contextualSpacing w:val="0"/>
              <w:outlineLvl w:val="2"/>
              <w:rPr>
                <w:rStyle w:val="SubtleReference"/>
              </w:rPr>
            </w:pPr>
            <w:r>
              <w:rPr>
                <w:color w:val="1D824C" w:themeColor="accent1"/>
                <w:sz w:val="26"/>
                <w:szCs w:val="26"/>
              </w:rPr>
              <w:t xml:space="preserve">Mba, </w:t>
            </w:r>
            <w:r w:rsidRPr="008C4B93">
              <w:rPr>
                <w:rStyle w:val="SubtleReference"/>
                <w:sz w:val="26"/>
                <w:szCs w:val="26"/>
              </w:rPr>
              <w:t xml:space="preserve">Caleb University                                                                                         </w:t>
            </w:r>
          </w:p>
          <w:p w:rsidR="00691B0E" w:rsidRDefault="00691B0E" w:rsidP="004504D9">
            <w:pPr>
              <w:pStyle w:val="Heading3"/>
              <w:contextualSpacing w:val="0"/>
              <w:outlineLvl w:val="2"/>
            </w:pPr>
            <w:r w:rsidRPr="00A91777">
              <w:rPr>
                <w:rStyle w:val="SubtleReference"/>
              </w:rPr>
              <w:t xml:space="preserve">                                                                                  </w:t>
            </w:r>
          </w:p>
          <w:p w:rsidR="00691B0E" w:rsidRDefault="00691B0E" w:rsidP="004504D9">
            <w:pPr>
              <w:pStyle w:val="Heading3"/>
              <w:contextualSpacing w:val="0"/>
              <w:outlineLvl w:val="2"/>
            </w:pPr>
            <w:r>
              <w:t>2021 – 2022</w:t>
            </w:r>
          </w:p>
          <w:p w:rsidR="00691B0E" w:rsidRDefault="00691B0E" w:rsidP="004504D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 w:rsidRPr="00A91777">
              <w:t>PDG Computer Science</w:t>
            </w:r>
            <w:r w:rsidRPr="00CF1A49">
              <w:t xml:space="preserve">, </w:t>
            </w:r>
            <w:r w:rsidRPr="00A91777">
              <w:rPr>
                <w:rStyle w:val="SubtleReference"/>
              </w:rPr>
              <w:t xml:space="preserve">Caleb University </w:t>
            </w:r>
          </w:p>
          <w:p w:rsidR="00691B0E" w:rsidRPr="008C4B93" w:rsidRDefault="00691B0E" w:rsidP="004504D9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 w:rsidRPr="00C850CD">
              <w:rPr>
                <w:rStyle w:val="SubtleReference"/>
                <w:sz w:val="22"/>
                <w:szCs w:val="22"/>
              </w:rPr>
              <w:t xml:space="preserve">deep learning facemask dedection Project  </w:t>
            </w:r>
            <w:hyperlink r:id="rId7" w:history="1">
              <w:r w:rsidRPr="00C850CD">
                <w:rPr>
                  <w:rStyle w:val="Hyperlink"/>
                  <w:bCs/>
                  <w:sz w:val="22"/>
                  <w:szCs w:val="22"/>
                </w:rPr>
                <w:t>github link</w:t>
              </w:r>
            </w:hyperlink>
            <w:r w:rsidRPr="00C850CD">
              <w:t xml:space="preserve">                                                                                     </w:t>
            </w:r>
          </w:p>
        </w:tc>
      </w:tr>
      <w:tr w:rsidR="00691B0E" w:rsidRPr="00CF1A49" w:rsidTr="004504D9">
        <w:tc>
          <w:tcPr>
            <w:tcW w:w="9290" w:type="dxa"/>
            <w:tcMar>
              <w:top w:w="216" w:type="dxa"/>
            </w:tcMar>
          </w:tcPr>
          <w:p w:rsidR="00691B0E" w:rsidRPr="00CF1A49" w:rsidRDefault="00691B0E" w:rsidP="004504D9">
            <w:pPr>
              <w:pStyle w:val="Heading3"/>
              <w:contextualSpacing w:val="0"/>
              <w:outlineLvl w:val="2"/>
            </w:pPr>
            <w:r>
              <w:t>2014</w:t>
            </w:r>
          </w:p>
          <w:p w:rsidR="00691B0E" w:rsidRPr="00B84FCF" w:rsidRDefault="00691B0E" w:rsidP="004504D9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 w:rsidRPr="002413EA">
              <w:t>BSc Business Administration</w:t>
            </w:r>
            <w:r w:rsidRPr="00CF1A49">
              <w:t>,</w:t>
            </w:r>
            <w:r>
              <w:t xml:space="preserve"> </w:t>
            </w:r>
            <w:r>
              <w:rPr>
                <w:rStyle w:val="SubtleReference"/>
              </w:rPr>
              <w:t>ajayi crowther university</w:t>
            </w:r>
          </w:p>
        </w:tc>
      </w:tr>
    </w:tbl>
    <w:p w:rsidR="00691B0E" w:rsidRPr="00CF1A49" w:rsidRDefault="00691B0E" w:rsidP="00691B0E">
      <w:pPr>
        <w:pStyle w:val="Heading1"/>
      </w:pPr>
      <w:r>
        <w:t>Certificates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9886"/>
      </w:tblGrid>
      <w:tr w:rsidR="00691B0E" w:rsidRPr="00CF1A49" w:rsidTr="004504D9">
        <w:tc>
          <w:tcPr>
            <w:tcW w:w="9290" w:type="dxa"/>
          </w:tcPr>
          <w:p w:rsidR="00691B0E" w:rsidRPr="00CF1A49" w:rsidRDefault="00691B0E" w:rsidP="004504D9">
            <w:pPr>
              <w:pStyle w:val="Heading3"/>
              <w:contextualSpacing w:val="0"/>
              <w:outlineLvl w:val="2"/>
            </w:pPr>
            <w:r>
              <w:t>2023</w:t>
            </w:r>
          </w:p>
          <w:p w:rsidR="00691B0E" w:rsidRDefault="00691B0E" w:rsidP="004504D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rPr>
                <w:rStyle w:val="SubtleReference"/>
                <w:b/>
                <w:color w:val="1D824C" w:themeColor="accent1"/>
              </w:rPr>
              <w:t>Google Cloud</w:t>
            </w:r>
          </w:p>
          <w:p w:rsidR="00691B0E" w:rsidRPr="00C850CD" w:rsidRDefault="00691B0E" w:rsidP="004504D9">
            <w:pPr>
              <w:pStyle w:val="Heading3"/>
              <w:outlineLvl w:val="2"/>
            </w:pPr>
            <w:r w:rsidRPr="00C850CD">
              <w:rPr>
                <w:b w:val="0"/>
                <w:bCs/>
                <w:caps w:val="0"/>
              </w:rPr>
              <w:t>certificate of completion GADS 2022 program</w:t>
            </w:r>
            <w:r w:rsidRPr="00C850CD">
              <w:rPr>
                <w:bCs/>
                <w:caps w:val="0"/>
              </w:rPr>
              <w:t xml:space="preserve"> </w:t>
            </w:r>
            <w:r w:rsidRPr="00C850CD">
              <w:rPr>
                <w:bCs/>
              </w:rPr>
              <w:t xml:space="preserve">- </w:t>
            </w:r>
            <w:hyperlink r:id="rId8" w:history="1">
              <w:r w:rsidRPr="00C850CD">
                <w:rPr>
                  <w:rStyle w:val="Hyperlink"/>
                  <w:bCs/>
                </w:rPr>
                <w:t>CERTIFICATE LINK</w:t>
              </w:r>
            </w:hyperlink>
            <w:r w:rsidRPr="00C850CD">
              <w:rPr>
                <w:bCs/>
              </w:rPr>
              <w:t xml:space="preserve">  </w:t>
            </w:r>
            <w:hyperlink r:id="rId9" w:history="1">
              <w:r w:rsidRPr="00C850CD">
                <w:rPr>
                  <w:rStyle w:val="Hyperlink"/>
                  <w:bCs/>
                </w:rPr>
                <w:t>PROJECT</w:t>
              </w:r>
            </w:hyperlink>
            <w:r w:rsidRPr="00C850CD">
              <w:rPr>
                <w:bCs/>
                <w:u w:val="single"/>
              </w:rPr>
              <w:t xml:space="preserve">  </w:t>
            </w:r>
            <w:r w:rsidRPr="00C850CD">
              <w:t xml:space="preserve">          </w:t>
            </w:r>
          </w:p>
        </w:tc>
      </w:tr>
      <w:tr w:rsidR="00691B0E" w:rsidRPr="00CF1A49" w:rsidTr="004504D9">
        <w:trPr>
          <w:trHeight w:val="14"/>
        </w:trPr>
        <w:tc>
          <w:tcPr>
            <w:tcW w:w="9290" w:type="dxa"/>
            <w:tcMar>
              <w:top w:w="216" w:type="dxa"/>
            </w:tcMar>
          </w:tcPr>
          <w:p w:rsidR="00691B0E" w:rsidRPr="00CF1A49" w:rsidRDefault="00691B0E" w:rsidP="004504D9">
            <w:pPr>
              <w:pStyle w:val="Heading3"/>
              <w:contextualSpacing w:val="0"/>
              <w:outlineLvl w:val="2"/>
            </w:pPr>
            <w:r>
              <w:t>2011</w:t>
            </w:r>
          </w:p>
          <w:p w:rsidR="00691B0E" w:rsidRDefault="00691B0E" w:rsidP="004504D9">
            <w:pPr>
              <w:ind w:hanging="2"/>
              <w:rPr>
                <w:rStyle w:val="SubtleReference"/>
                <w:rFonts w:eastAsiaTheme="majorEastAsia" w:cstheme="majorBidi"/>
                <w:caps/>
                <w:color w:val="1D824C" w:themeColor="accent1"/>
                <w:sz w:val="26"/>
                <w:szCs w:val="26"/>
              </w:rPr>
            </w:pPr>
            <w:r w:rsidRPr="004276EA">
              <w:rPr>
                <w:rStyle w:val="SubtleReference"/>
                <w:rFonts w:eastAsiaTheme="majorEastAsia" w:cstheme="majorBidi"/>
                <w:caps/>
                <w:color w:val="1D824C" w:themeColor="accent1"/>
                <w:sz w:val="26"/>
                <w:szCs w:val="26"/>
              </w:rPr>
              <w:t xml:space="preserve">HIIT Institute Ikeja, Lagos State.                                                                        </w:t>
            </w:r>
          </w:p>
          <w:p w:rsidR="00691B0E" w:rsidRDefault="00691B0E" w:rsidP="004504D9">
            <w:pPr>
              <w:ind w:hanging="2"/>
            </w:pPr>
            <w:r>
              <w:t>Diploma in Computer Networking.</w:t>
            </w:r>
          </w:p>
          <w:p w:rsidR="00691B0E" w:rsidRDefault="00691B0E" w:rsidP="004504D9">
            <w:pPr>
              <w:ind w:hanging="2"/>
            </w:pPr>
            <w:r>
              <w:t>Diploma in computer Maintenance &amp; Repair</w:t>
            </w:r>
          </w:p>
        </w:tc>
      </w:tr>
    </w:tbl>
    <w:p w:rsidR="00691B0E" w:rsidRDefault="00691B0E" w:rsidP="00691B0E">
      <w:pPr>
        <w:pStyle w:val="Heading1"/>
        <w:tabs>
          <w:tab w:val="left" w:pos="5430"/>
        </w:tabs>
      </w:pPr>
    </w:p>
    <w:p w:rsidR="00691B0E" w:rsidRDefault="00691B0E" w:rsidP="00691B0E">
      <w:pPr>
        <w:pStyle w:val="Heading1"/>
        <w:tabs>
          <w:tab w:val="left" w:pos="5430"/>
        </w:tabs>
      </w:pPr>
      <w:r>
        <w:tab/>
      </w:r>
    </w:p>
    <w:p w:rsidR="00691B0E" w:rsidRPr="00CF1A49" w:rsidRDefault="00691B0E" w:rsidP="00691B0E">
      <w:pPr>
        <w:pStyle w:val="Heading1"/>
      </w:pPr>
      <w:r>
        <w:t xml:space="preserve">technical </w:t>
      </w:r>
      <w:sdt>
        <w:sdtPr>
          <w:alias w:val="Skills:"/>
          <w:tag w:val="Skills:"/>
          <w:id w:val="-1392877668"/>
          <w:placeholder>
            <w:docPart w:val="FDD5E69B53FE4B13BBC69CC3B13A4C27"/>
          </w:placeholder>
          <w:temporary/>
          <w:showingPlcHdr/>
        </w:sdtPr>
        <w:sdtContent>
          <w:r w:rsidRPr="00CF1A49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/>
      </w:tblPr>
      <w:tblGrid>
        <w:gridCol w:w="4680"/>
        <w:gridCol w:w="4680"/>
      </w:tblGrid>
      <w:tr w:rsidR="00691B0E" w:rsidRPr="006E1507" w:rsidTr="004504D9">
        <w:tc>
          <w:tcPr>
            <w:tcW w:w="4680" w:type="dxa"/>
          </w:tcPr>
          <w:p w:rsidR="007E2272" w:rsidRDefault="007E2272" w:rsidP="007E2272">
            <w:pPr>
              <w:pStyle w:val="ListBullet"/>
            </w:pPr>
            <w:r>
              <w:t>Marketing skills</w:t>
            </w:r>
            <w:r w:rsidR="00521EF4">
              <w:t xml:space="preserve"> in</w:t>
            </w:r>
            <w:r>
              <w:t xml:space="preserve"> </w:t>
            </w:r>
            <w:r w:rsidR="00521EF4">
              <w:t>r</w:t>
            </w:r>
            <w:r w:rsidR="00521EF4" w:rsidRPr="00521EF4">
              <w:t>ecognizing market trends, positioning products or services effectively, and contributing to the development and implementation of impactful marketing strategies</w:t>
            </w:r>
            <w:r w:rsidR="00A33C24">
              <w:t>(content, email, social media, etc)</w:t>
            </w:r>
          </w:p>
          <w:p w:rsidR="003924EE" w:rsidRDefault="003924EE" w:rsidP="007E2272">
            <w:pPr>
              <w:pStyle w:val="ListBullet"/>
            </w:pPr>
            <w:r w:rsidRPr="003924EE">
              <w:rPr>
                <w:rFonts w:cstheme="minorHAnsi"/>
                <w:sz w:val="21"/>
                <w:szCs w:val="21"/>
                <w:shd w:val="clear" w:color="auto" w:fill="FFFFFF"/>
              </w:rPr>
              <w:t>Proficiency in Google Analytics, Paid Ads, etc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  <w:p w:rsidR="000B747F" w:rsidRPr="007E2272" w:rsidRDefault="007E2272" w:rsidP="007E2272">
            <w:pPr>
              <w:pStyle w:val="ListBullet"/>
            </w:pPr>
            <w:r>
              <w:t xml:space="preserve">Graphic, </w:t>
            </w:r>
            <w:r w:rsidRPr="00E73A0F">
              <w:t>Video Editing &amp; Animation skill</w:t>
            </w:r>
            <w:r>
              <w:t>s</w:t>
            </w:r>
            <w:r w:rsidRPr="00E73A0F">
              <w:t xml:space="preserve"> (After Effects, Premiere Pro</w:t>
            </w:r>
            <w:r>
              <w:t>, Blender, Photoshop &amp; illustrator</w:t>
            </w:r>
            <w:r w:rsidRPr="00E73A0F">
              <w:t xml:space="preserve">) </w:t>
            </w:r>
          </w:p>
          <w:p w:rsidR="00691B0E" w:rsidRDefault="00691B0E" w:rsidP="004504D9">
            <w:pPr>
              <w:pStyle w:val="ListBullet"/>
              <w:rPr>
                <w:lang w:val="en-GB"/>
              </w:rPr>
            </w:pPr>
            <w:r w:rsidRPr="00992D30">
              <w:rPr>
                <w:lang w:val="en-GB"/>
              </w:rPr>
              <w:t>Proficiency in Microsoft office software Packages. (PowerPoint, Word)</w:t>
            </w:r>
          </w:p>
          <w:p w:rsidR="00691B0E" w:rsidRDefault="00691B0E" w:rsidP="004504D9">
            <w:pPr>
              <w:pStyle w:val="ListBullet"/>
            </w:pPr>
            <w:r w:rsidRPr="00C850CD">
              <w:t>Familiarity with machine learning concepts and frameworks (e.g., TensorFlow, PyTorch, scikit-learn).</w:t>
            </w:r>
          </w:p>
          <w:p w:rsidR="00691B0E" w:rsidRPr="00521EF4" w:rsidRDefault="00691B0E" w:rsidP="004504D9">
            <w:pPr>
              <w:pStyle w:val="ListBullet"/>
              <w:rPr>
                <w:rFonts w:cstheme="minorHAnsi"/>
              </w:rPr>
            </w:pPr>
            <w:r w:rsidRPr="00521EF4">
              <w:rPr>
                <w:rFonts w:cstheme="minorHAnsi"/>
                <w:shd w:val="clear" w:color="auto" w:fill="FFFFFF"/>
              </w:rPr>
              <w:t>Knowledge of data cleaning, preprocessing, and feature engineering techniques</w:t>
            </w:r>
          </w:p>
          <w:p w:rsidR="00691B0E" w:rsidRDefault="00A33C24" w:rsidP="004504D9">
            <w:pPr>
              <w:pStyle w:val="ListBullet"/>
            </w:pPr>
            <w:r>
              <w:t>Web Dev</w:t>
            </w:r>
            <w:r w:rsidR="00691B0E" w:rsidRPr="00992D30">
              <w:t xml:space="preserve"> skills (JavaScript</w:t>
            </w:r>
            <w:r w:rsidR="00691B0E">
              <w:t>(reactjs)</w:t>
            </w:r>
            <w:r w:rsidR="00691B0E" w:rsidRPr="00992D30">
              <w:t>, Typescript, Bash, Python,</w:t>
            </w:r>
            <w:r w:rsidR="00691B0E">
              <w:t xml:space="preserve"> </w:t>
            </w:r>
            <w:r w:rsidR="00691B0E" w:rsidRPr="00992D30">
              <w:t>Mongo dB,</w:t>
            </w:r>
            <w:r w:rsidR="00691B0E">
              <w:t xml:space="preserve"> MS ACCESS,</w:t>
            </w:r>
            <w:r w:rsidR="00691B0E" w:rsidRPr="00992D30">
              <w:t xml:space="preserve"> </w:t>
            </w:r>
            <w:r w:rsidR="00691B0E">
              <w:t xml:space="preserve">, PHP, cypress, selenium, </w:t>
            </w:r>
            <w:r w:rsidR="00691B0E" w:rsidRPr="00766E67">
              <w:t>Graphql, Rest API</w:t>
            </w:r>
            <w:r w:rsidR="00691B0E">
              <w:t>,)</w:t>
            </w:r>
          </w:p>
          <w:p w:rsidR="00691B0E" w:rsidRPr="006E1507" w:rsidRDefault="00691B0E" w:rsidP="007E2272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680" w:type="dxa"/>
            <w:tcMar>
              <w:left w:w="360" w:type="dxa"/>
            </w:tcMar>
          </w:tcPr>
          <w:p w:rsidR="000B747F" w:rsidRDefault="007E2272" w:rsidP="004504D9">
            <w:pPr>
              <w:pStyle w:val="ListBullet"/>
              <w:contextualSpacing w:val="0"/>
            </w:pPr>
            <w:r>
              <w:t>Interpersonal skills connect</w:t>
            </w:r>
            <w:r w:rsidRPr="007E2272">
              <w:t xml:space="preserve"> with clients, stakeholders, and internal teams, fostering collaboration and successful partnerships.</w:t>
            </w:r>
          </w:p>
          <w:p w:rsidR="00521EF4" w:rsidRDefault="00521EF4" w:rsidP="00521EF4">
            <w:pPr>
              <w:pStyle w:val="ListBullet"/>
              <w:rPr>
                <w:bCs/>
              </w:rPr>
            </w:pPr>
            <w:r w:rsidRPr="00521EF4">
              <w:rPr>
                <w:bCs/>
              </w:rPr>
              <w:t>Project Management Skills</w:t>
            </w:r>
            <w:r>
              <w:rPr>
                <w:bCs/>
              </w:rPr>
              <w:t xml:space="preserve"> </w:t>
            </w:r>
            <w:r w:rsidRPr="00521EF4">
              <w:rPr>
                <w:bCs/>
              </w:rPr>
              <w:t>juggle multiple tasks, requiring strong project management skills to ensure deadlines are met and objectives are achieved</w:t>
            </w:r>
          </w:p>
          <w:p w:rsidR="00691B0E" w:rsidRDefault="00691B0E" w:rsidP="004504D9">
            <w:pPr>
              <w:pStyle w:val="ListBullet"/>
              <w:contextualSpacing w:val="0"/>
            </w:pPr>
            <w:r w:rsidRPr="00C850CD">
              <w:t>Programming skills in Python, SQL, and a strong understanding of data manipulation and analysis.</w:t>
            </w:r>
          </w:p>
          <w:p w:rsidR="00691B0E" w:rsidRPr="00C850CD" w:rsidRDefault="00691B0E" w:rsidP="004504D9">
            <w:pPr>
              <w:pStyle w:val="ListBullet"/>
              <w:contextualSpacing w:val="0"/>
            </w:pPr>
            <w:r w:rsidRPr="00C850CD">
              <w:t>Knowledge of data visualization techniques and tools (e.g., Matplotlib, Tableau</w:t>
            </w:r>
            <w:r w:rsidR="00A43D8B">
              <w:t>, Power Bi</w:t>
            </w:r>
            <w:r w:rsidRPr="00C850CD">
              <w:t>).</w:t>
            </w:r>
          </w:p>
          <w:p w:rsidR="00691B0E" w:rsidRPr="00C850CD" w:rsidRDefault="00691B0E" w:rsidP="004504D9">
            <w:pPr>
              <w:pStyle w:val="ListBullet"/>
              <w:contextualSpacing w:val="0"/>
            </w:pPr>
            <w:r w:rsidRPr="000B5B00">
              <w:rPr>
                <w:lang w:val="en-GB"/>
              </w:rPr>
              <w:t>Knowledge of cloud computing platforms such as Azure and GCP</w:t>
            </w:r>
          </w:p>
          <w:p w:rsidR="00691B0E" w:rsidRPr="0026711C" w:rsidRDefault="00691B0E" w:rsidP="004504D9">
            <w:pPr>
              <w:pStyle w:val="ListBullet"/>
              <w:rPr>
                <w:lang w:val="en-GB"/>
              </w:rPr>
            </w:pPr>
            <w:r>
              <w:rPr>
                <w:lang w:val="en-GB"/>
              </w:rPr>
              <w:t xml:space="preserve">Cyber </w:t>
            </w:r>
            <w:r w:rsidRPr="00DD35ED">
              <w:rPr>
                <w:lang w:val="en-GB"/>
              </w:rPr>
              <w:t xml:space="preserve">Security </w:t>
            </w:r>
            <w:r>
              <w:rPr>
                <w:lang w:val="en-GB"/>
              </w:rPr>
              <w:t xml:space="preserve">skills in tools (SIEM, ELASTIC SEARCH, Nessus) and practises (Penetration testing, it audits etc) </w:t>
            </w:r>
          </w:p>
        </w:tc>
      </w:tr>
    </w:tbl>
    <w:p w:rsidR="00691B0E" w:rsidRPr="006E1507" w:rsidRDefault="00691B0E" w:rsidP="006A1CB7"/>
    <w:sectPr w:rsidR="00691B0E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081" w:rsidRDefault="00CA5081" w:rsidP="0068194B">
      <w:r>
        <w:separator/>
      </w:r>
    </w:p>
    <w:p w:rsidR="00CA5081" w:rsidRDefault="00CA5081"/>
    <w:p w:rsidR="00CA5081" w:rsidRDefault="00CA5081"/>
  </w:endnote>
  <w:endnote w:type="continuationSeparator" w:id="1">
    <w:p w:rsidR="00CA5081" w:rsidRDefault="00CA5081" w:rsidP="0068194B">
      <w:r>
        <w:continuationSeparator/>
      </w:r>
    </w:p>
    <w:p w:rsidR="00CA5081" w:rsidRDefault="00CA5081"/>
    <w:p w:rsidR="00CA5081" w:rsidRDefault="00CA508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C31425">
        <w:pPr>
          <w:pStyle w:val="Footer"/>
        </w:pPr>
        <w:r>
          <w:fldChar w:fldCharType="begin"/>
        </w:r>
        <w:r w:rsidR="002B2958">
          <w:instrText xml:space="preserve"> PAGE   \* MERGEFORMAT </w:instrText>
        </w:r>
        <w:r>
          <w:fldChar w:fldCharType="separate"/>
        </w:r>
        <w:r w:rsidR="003924E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081" w:rsidRDefault="00CA5081" w:rsidP="0068194B">
      <w:r>
        <w:separator/>
      </w:r>
    </w:p>
    <w:p w:rsidR="00CA5081" w:rsidRDefault="00CA5081"/>
    <w:p w:rsidR="00CA5081" w:rsidRDefault="00CA5081"/>
  </w:footnote>
  <w:footnote w:type="continuationSeparator" w:id="1">
    <w:p w:rsidR="00CA5081" w:rsidRDefault="00CA5081" w:rsidP="0068194B">
      <w:r>
        <w:continuationSeparator/>
      </w:r>
    </w:p>
    <w:p w:rsidR="00CA5081" w:rsidRDefault="00CA5081"/>
    <w:p w:rsidR="00CA5081" w:rsidRDefault="00CA508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D54" w:rsidRPr="004E01EB" w:rsidRDefault="00C31425" w:rsidP="005A1B10">
    <w:pPr>
      <w:pStyle w:val="Header"/>
    </w:pPr>
    <w:r>
      <w:rPr>
        <w:noProof/>
      </w:rPr>
      <w:pict>
        <v:line id="Straight Connector 5" o:spid="_x0000_s1026" alt="&quot;&quot;" style="position:absolute;z-index:-251658752;visibility:visible;mso-width-percent:1000;mso-top-percent:173;mso-position-horizontal:center;mso-position-horizontal-relative:page;mso-position-vertical-relative:page;mso-width-percent:1000;mso-top-percent:173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<v:stroke joinstyle="miter"/>
          <w10:wrap anchorx="page" anchory="pag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66697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018C77D9"/>
    <w:multiLevelType w:val="hybridMultilevel"/>
    <w:tmpl w:val="0FE0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A33029"/>
    <w:multiLevelType w:val="multilevel"/>
    <w:tmpl w:val="AB4E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1912072"/>
    <w:multiLevelType w:val="multilevel"/>
    <w:tmpl w:val="EAFC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06D763E"/>
    <w:multiLevelType w:val="multilevel"/>
    <w:tmpl w:val="F60818D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>
    <w:nsid w:val="3C7A60CE"/>
    <w:multiLevelType w:val="hybridMultilevel"/>
    <w:tmpl w:val="05EC9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619442B5"/>
    <w:multiLevelType w:val="multilevel"/>
    <w:tmpl w:val="B562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3"/>
  </w:num>
  <w:num w:numId="6">
    <w:abstractNumId w:val="3"/>
  </w:num>
  <w:num w:numId="7">
    <w:abstractNumId w:val="14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2"/>
  </w:num>
  <w:num w:numId="17">
    <w:abstractNumId w:val="11"/>
  </w:num>
  <w:num w:numId="18">
    <w:abstractNumId w:val="18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ttachedTemplate r:id="rId1"/>
  <w:defaultTabStop w:val="720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6952B7"/>
    <w:rsid w:val="000001EF"/>
    <w:rsid w:val="00007322"/>
    <w:rsid w:val="00007728"/>
    <w:rsid w:val="00022EB2"/>
    <w:rsid w:val="00024584"/>
    <w:rsid w:val="00024730"/>
    <w:rsid w:val="0004249A"/>
    <w:rsid w:val="00055E95"/>
    <w:rsid w:val="0007021F"/>
    <w:rsid w:val="00090B63"/>
    <w:rsid w:val="000A7A03"/>
    <w:rsid w:val="000B2BA5"/>
    <w:rsid w:val="000B5B00"/>
    <w:rsid w:val="000B747F"/>
    <w:rsid w:val="000C6675"/>
    <w:rsid w:val="000D260A"/>
    <w:rsid w:val="000E6C65"/>
    <w:rsid w:val="000F2F8C"/>
    <w:rsid w:val="0010006E"/>
    <w:rsid w:val="00103CEF"/>
    <w:rsid w:val="001045A8"/>
    <w:rsid w:val="0010592C"/>
    <w:rsid w:val="00114A91"/>
    <w:rsid w:val="001427E1"/>
    <w:rsid w:val="00163668"/>
    <w:rsid w:val="00166755"/>
    <w:rsid w:val="00171566"/>
    <w:rsid w:val="00174676"/>
    <w:rsid w:val="001755A8"/>
    <w:rsid w:val="00184014"/>
    <w:rsid w:val="00192008"/>
    <w:rsid w:val="001A1C86"/>
    <w:rsid w:val="001C0E68"/>
    <w:rsid w:val="001C0ECF"/>
    <w:rsid w:val="001C4B6F"/>
    <w:rsid w:val="001C5EAC"/>
    <w:rsid w:val="001C7263"/>
    <w:rsid w:val="001D0BF1"/>
    <w:rsid w:val="001D6503"/>
    <w:rsid w:val="001E3120"/>
    <w:rsid w:val="001E7E0C"/>
    <w:rsid w:val="001F0BB0"/>
    <w:rsid w:val="001F4E6D"/>
    <w:rsid w:val="001F6140"/>
    <w:rsid w:val="00203573"/>
    <w:rsid w:val="0020597D"/>
    <w:rsid w:val="00213B4C"/>
    <w:rsid w:val="00217334"/>
    <w:rsid w:val="002253B0"/>
    <w:rsid w:val="00236D54"/>
    <w:rsid w:val="00240929"/>
    <w:rsid w:val="002413EA"/>
    <w:rsid w:val="00241D8C"/>
    <w:rsid w:val="00241FDB"/>
    <w:rsid w:val="0024720C"/>
    <w:rsid w:val="002617AE"/>
    <w:rsid w:val="002638D0"/>
    <w:rsid w:val="002647D3"/>
    <w:rsid w:val="00266D49"/>
    <w:rsid w:val="0026711C"/>
    <w:rsid w:val="002746D1"/>
    <w:rsid w:val="00275EAE"/>
    <w:rsid w:val="00294998"/>
    <w:rsid w:val="00297594"/>
    <w:rsid w:val="00297F18"/>
    <w:rsid w:val="002A1945"/>
    <w:rsid w:val="002B2958"/>
    <w:rsid w:val="002B3FC8"/>
    <w:rsid w:val="002C1CBF"/>
    <w:rsid w:val="002C32B4"/>
    <w:rsid w:val="002D23C5"/>
    <w:rsid w:val="002D6137"/>
    <w:rsid w:val="002E5B55"/>
    <w:rsid w:val="002E7E61"/>
    <w:rsid w:val="002F05E5"/>
    <w:rsid w:val="002F254D"/>
    <w:rsid w:val="002F30E4"/>
    <w:rsid w:val="002F71F1"/>
    <w:rsid w:val="0030091E"/>
    <w:rsid w:val="00307140"/>
    <w:rsid w:val="00316DFF"/>
    <w:rsid w:val="00321742"/>
    <w:rsid w:val="00325B57"/>
    <w:rsid w:val="00336056"/>
    <w:rsid w:val="0034674C"/>
    <w:rsid w:val="003544E1"/>
    <w:rsid w:val="00366398"/>
    <w:rsid w:val="003721EF"/>
    <w:rsid w:val="003924EE"/>
    <w:rsid w:val="00394737"/>
    <w:rsid w:val="003A0632"/>
    <w:rsid w:val="003A16B3"/>
    <w:rsid w:val="003A30E5"/>
    <w:rsid w:val="003A6ADF"/>
    <w:rsid w:val="003B5928"/>
    <w:rsid w:val="003B7949"/>
    <w:rsid w:val="003D380F"/>
    <w:rsid w:val="003E160D"/>
    <w:rsid w:val="003F1D5F"/>
    <w:rsid w:val="00400D14"/>
    <w:rsid w:val="00405128"/>
    <w:rsid w:val="00406CFF"/>
    <w:rsid w:val="00416B25"/>
    <w:rsid w:val="00420592"/>
    <w:rsid w:val="0042167C"/>
    <w:rsid w:val="004276EA"/>
    <w:rsid w:val="00430C36"/>
    <w:rsid w:val="004319E0"/>
    <w:rsid w:val="00437E8C"/>
    <w:rsid w:val="00440225"/>
    <w:rsid w:val="00441544"/>
    <w:rsid w:val="00441D67"/>
    <w:rsid w:val="004576C0"/>
    <w:rsid w:val="004726BC"/>
    <w:rsid w:val="00474105"/>
    <w:rsid w:val="00480E6E"/>
    <w:rsid w:val="00485273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6EBB"/>
    <w:rsid w:val="004E01EB"/>
    <w:rsid w:val="004E2794"/>
    <w:rsid w:val="00510392"/>
    <w:rsid w:val="00513E2A"/>
    <w:rsid w:val="00517231"/>
    <w:rsid w:val="00521EF4"/>
    <w:rsid w:val="00524989"/>
    <w:rsid w:val="005561B9"/>
    <w:rsid w:val="00566A35"/>
    <w:rsid w:val="0056701E"/>
    <w:rsid w:val="005740D7"/>
    <w:rsid w:val="005811AE"/>
    <w:rsid w:val="005872E7"/>
    <w:rsid w:val="005A0F26"/>
    <w:rsid w:val="005A1B10"/>
    <w:rsid w:val="005A3C07"/>
    <w:rsid w:val="005A6850"/>
    <w:rsid w:val="005B1B1B"/>
    <w:rsid w:val="005C5932"/>
    <w:rsid w:val="005D1733"/>
    <w:rsid w:val="005D3CA7"/>
    <w:rsid w:val="005D4CC1"/>
    <w:rsid w:val="005D745D"/>
    <w:rsid w:val="005F4B91"/>
    <w:rsid w:val="005F55D2"/>
    <w:rsid w:val="006010BF"/>
    <w:rsid w:val="00602C26"/>
    <w:rsid w:val="0062312F"/>
    <w:rsid w:val="00625F2C"/>
    <w:rsid w:val="006427D5"/>
    <w:rsid w:val="00644032"/>
    <w:rsid w:val="00651A4E"/>
    <w:rsid w:val="00655DFB"/>
    <w:rsid w:val="006618E9"/>
    <w:rsid w:val="00677B8D"/>
    <w:rsid w:val="0068194B"/>
    <w:rsid w:val="00691B0E"/>
    <w:rsid w:val="00692703"/>
    <w:rsid w:val="006952B7"/>
    <w:rsid w:val="006A1962"/>
    <w:rsid w:val="006A1CB7"/>
    <w:rsid w:val="006B5D48"/>
    <w:rsid w:val="006B7D7B"/>
    <w:rsid w:val="006C1A5E"/>
    <w:rsid w:val="006C26F4"/>
    <w:rsid w:val="006D65FA"/>
    <w:rsid w:val="006E1507"/>
    <w:rsid w:val="006E323C"/>
    <w:rsid w:val="00702597"/>
    <w:rsid w:val="00712D8B"/>
    <w:rsid w:val="007273B7"/>
    <w:rsid w:val="00733E0A"/>
    <w:rsid w:val="00734128"/>
    <w:rsid w:val="00737553"/>
    <w:rsid w:val="0074403D"/>
    <w:rsid w:val="00746D44"/>
    <w:rsid w:val="00747482"/>
    <w:rsid w:val="007538DC"/>
    <w:rsid w:val="00757803"/>
    <w:rsid w:val="00766E67"/>
    <w:rsid w:val="0079206B"/>
    <w:rsid w:val="00796076"/>
    <w:rsid w:val="007C0566"/>
    <w:rsid w:val="007C1005"/>
    <w:rsid w:val="007C606B"/>
    <w:rsid w:val="007D5127"/>
    <w:rsid w:val="007E2272"/>
    <w:rsid w:val="007E6A61"/>
    <w:rsid w:val="007F594D"/>
    <w:rsid w:val="00801140"/>
    <w:rsid w:val="00803404"/>
    <w:rsid w:val="0081359C"/>
    <w:rsid w:val="00817C97"/>
    <w:rsid w:val="00834955"/>
    <w:rsid w:val="00841E88"/>
    <w:rsid w:val="00855B59"/>
    <w:rsid w:val="00860461"/>
    <w:rsid w:val="0086487C"/>
    <w:rsid w:val="00870B20"/>
    <w:rsid w:val="008829F8"/>
    <w:rsid w:val="00885897"/>
    <w:rsid w:val="008A3716"/>
    <w:rsid w:val="008A6538"/>
    <w:rsid w:val="008B1056"/>
    <w:rsid w:val="008C0464"/>
    <w:rsid w:val="008C2335"/>
    <w:rsid w:val="008C30AF"/>
    <w:rsid w:val="008C4B93"/>
    <w:rsid w:val="008C7056"/>
    <w:rsid w:val="008F2D98"/>
    <w:rsid w:val="008F3B14"/>
    <w:rsid w:val="00901899"/>
    <w:rsid w:val="0090344B"/>
    <w:rsid w:val="00905715"/>
    <w:rsid w:val="009114D0"/>
    <w:rsid w:val="0091321E"/>
    <w:rsid w:val="00913946"/>
    <w:rsid w:val="0092726B"/>
    <w:rsid w:val="009361BA"/>
    <w:rsid w:val="00941839"/>
    <w:rsid w:val="00943774"/>
    <w:rsid w:val="00944F78"/>
    <w:rsid w:val="009510E7"/>
    <w:rsid w:val="00952C89"/>
    <w:rsid w:val="009571D8"/>
    <w:rsid w:val="009650EA"/>
    <w:rsid w:val="0097790C"/>
    <w:rsid w:val="009833EA"/>
    <w:rsid w:val="0098506E"/>
    <w:rsid w:val="00992D30"/>
    <w:rsid w:val="00994776"/>
    <w:rsid w:val="009A44CE"/>
    <w:rsid w:val="009C4DFC"/>
    <w:rsid w:val="009D44F8"/>
    <w:rsid w:val="009E3160"/>
    <w:rsid w:val="009F220C"/>
    <w:rsid w:val="009F3B05"/>
    <w:rsid w:val="009F4931"/>
    <w:rsid w:val="00A03437"/>
    <w:rsid w:val="00A04A1E"/>
    <w:rsid w:val="00A14534"/>
    <w:rsid w:val="00A16DAA"/>
    <w:rsid w:val="00A24162"/>
    <w:rsid w:val="00A25023"/>
    <w:rsid w:val="00A270EA"/>
    <w:rsid w:val="00A302EA"/>
    <w:rsid w:val="00A33C24"/>
    <w:rsid w:val="00A34AC5"/>
    <w:rsid w:val="00A34BA2"/>
    <w:rsid w:val="00A36F27"/>
    <w:rsid w:val="00A42E32"/>
    <w:rsid w:val="00A43D8B"/>
    <w:rsid w:val="00A46E63"/>
    <w:rsid w:val="00A51DC5"/>
    <w:rsid w:val="00A53DE1"/>
    <w:rsid w:val="00A615E1"/>
    <w:rsid w:val="00A755E8"/>
    <w:rsid w:val="00A831E8"/>
    <w:rsid w:val="00A91777"/>
    <w:rsid w:val="00A93A5D"/>
    <w:rsid w:val="00AA49B6"/>
    <w:rsid w:val="00AB32F8"/>
    <w:rsid w:val="00AB610B"/>
    <w:rsid w:val="00AD360E"/>
    <w:rsid w:val="00AD40FB"/>
    <w:rsid w:val="00AD782D"/>
    <w:rsid w:val="00AE7650"/>
    <w:rsid w:val="00AF1228"/>
    <w:rsid w:val="00B10816"/>
    <w:rsid w:val="00B10EBE"/>
    <w:rsid w:val="00B236F1"/>
    <w:rsid w:val="00B50F99"/>
    <w:rsid w:val="00B51D1B"/>
    <w:rsid w:val="00B540F4"/>
    <w:rsid w:val="00B60FD0"/>
    <w:rsid w:val="00B622DF"/>
    <w:rsid w:val="00B6332A"/>
    <w:rsid w:val="00B64987"/>
    <w:rsid w:val="00B76D91"/>
    <w:rsid w:val="00B81760"/>
    <w:rsid w:val="00B8494C"/>
    <w:rsid w:val="00B84FCF"/>
    <w:rsid w:val="00BA0D22"/>
    <w:rsid w:val="00BA1546"/>
    <w:rsid w:val="00BA2454"/>
    <w:rsid w:val="00BB4E51"/>
    <w:rsid w:val="00BD4030"/>
    <w:rsid w:val="00BD431F"/>
    <w:rsid w:val="00BE423E"/>
    <w:rsid w:val="00BF61AC"/>
    <w:rsid w:val="00C15AF6"/>
    <w:rsid w:val="00C31425"/>
    <w:rsid w:val="00C465A7"/>
    <w:rsid w:val="00C47FA6"/>
    <w:rsid w:val="00C57FC6"/>
    <w:rsid w:val="00C66A7D"/>
    <w:rsid w:val="00C779DA"/>
    <w:rsid w:val="00C814F7"/>
    <w:rsid w:val="00C850CD"/>
    <w:rsid w:val="00C901FF"/>
    <w:rsid w:val="00CA32E8"/>
    <w:rsid w:val="00CA4B4D"/>
    <w:rsid w:val="00CA5081"/>
    <w:rsid w:val="00CB35C3"/>
    <w:rsid w:val="00CC4C13"/>
    <w:rsid w:val="00CD323D"/>
    <w:rsid w:val="00CE4030"/>
    <w:rsid w:val="00CE5BB1"/>
    <w:rsid w:val="00CE64B3"/>
    <w:rsid w:val="00CF1A49"/>
    <w:rsid w:val="00D06126"/>
    <w:rsid w:val="00D0630C"/>
    <w:rsid w:val="00D0758F"/>
    <w:rsid w:val="00D127A4"/>
    <w:rsid w:val="00D243A9"/>
    <w:rsid w:val="00D268AF"/>
    <w:rsid w:val="00D305E5"/>
    <w:rsid w:val="00D36EB6"/>
    <w:rsid w:val="00D37CD3"/>
    <w:rsid w:val="00D46C9B"/>
    <w:rsid w:val="00D66A52"/>
    <w:rsid w:val="00D66EFA"/>
    <w:rsid w:val="00D72A2D"/>
    <w:rsid w:val="00D75677"/>
    <w:rsid w:val="00D80DF8"/>
    <w:rsid w:val="00D87CBC"/>
    <w:rsid w:val="00D9521A"/>
    <w:rsid w:val="00DA3914"/>
    <w:rsid w:val="00DA59AA"/>
    <w:rsid w:val="00DB6915"/>
    <w:rsid w:val="00DB7E1E"/>
    <w:rsid w:val="00DC1495"/>
    <w:rsid w:val="00DC1B78"/>
    <w:rsid w:val="00DC2A2F"/>
    <w:rsid w:val="00DC30DC"/>
    <w:rsid w:val="00DC600B"/>
    <w:rsid w:val="00DD35ED"/>
    <w:rsid w:val="00DD5078"/>
    <w:rsid w:val="00DE0FAA"/>
    <w:rsid w:val="00DE136D"/>
    <w:rsid w:val="00DE6534"/>
    <w:rsid w:val="00DF4D6C"/>
    <w:rsid w:val="00E01923"/>
    <w:rsid w:val="00E14498"/>
    <w:rsid w:val="00E2397A"/>
    <w:rsid w:val="00E254DB"/>
    <w:rsid w:val="00E276B8"/>
    <w:rsid w:val="00E300FC"/>
    <w:rsid w:val="00E362DB"/>
    <w:rsid w:val="00E5632B"/>
    <w:rsid w:val="00E70240"/>
    <w:rsid w:val="00E70FA3"/>
    <w:rsid w:val="00E71E6B"/>
    <w:rsid w:val="00E73869"/>
    <w:rsid w:val="00E73A0F"/>
    <w:rsid w:val="00E81CC5"/>
    <w:rsid w:val="00E85A87"/>
    <w:rsid w:val="00E85B4A"/>
    <w:rsid w:val="00E9528E"/>
    <w:rsid w:val="00EA3F99"/>
    <w:rsid w:val="00EA5099"/>
    <w:rsid w:val="00EB003C"/>
    <w:rsid w:val="00EB5879"/>
    <w:rsid w:val="00EB66B2"/>
    <w:rsid w:val="00EC1351"/>
    <w:rsid w:val="00EC4CBF"/>
    <w:rsid w:val="00EE2CA8"/>
    <w:rsid w:val="00EF17E8"/>
    <w:rsid w:val="00EF51D9"/>
    <w:rsid w:val="00F130DD"/>
    <w:rsid w:val="00F24884"/>
    <w:rsid w:val="00F24916"/>
    <w:rsid w:val="00F476C4"/>
    <w:rsid w:val="00F61DF9"/>
    <w:rsid w:val="00F802DF"/>
    <w:rsid w:val="00F81960"/>
    <w:rsid w:val="00F82424"/>
    <w:rsid w:val="00F8769D"/>
    <w:rsid w:val="00F925E0"/>
    <w:rsid w:val="00F9350C"/>
    <w:rsid w:val="00F94EB5"/>
    <w:rsid w:val="00F95718"/>
    <w:rsid w:val="00F9624D"/>
    <w:rsid w:val="00FA6BD0"/>
    <w:rsid w:val="00FB1FF3"/>
    <w:rsid w:val="00FB31C1"/>
    <w:rsid w:val="00FB4AB8"/>
    <w:rsid w:val="00FB58F2"/>
    <w:rsid w:val="00FC51D3"/>
    <w:rsid w:val="00FC586B"/>
    <w:rsid w:val="00FC6AEA"/>
    <w:rsid w:val="00FD3D13"/>
    <w:rsid w:val="00FE5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customStyle="1" w:styleId="ColorfulGrid1">
    <w:name w:val="Colorful Grid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customStyle="1" w:styleId="ColorfulList1">
    <w:name w:val="Colorful List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customStyle="1" w:styleId="LightGrid1">
    <w:name w:val="Light Grid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customStyle="1" w:styleId="LightList1">
    <w:name w:val="Light List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ediumGrid11">
    <w:name w:val="Medium Grid 1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customStyle="1" w:styleId="MediumGrid21">
    <w:name w:val="Medium Grid 2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customStyle="1" w:styleId="MediumList11">
    <w:name w:val="Medium List 1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customStyle="1" w:styleId="MediumList21">
    <w:name w:val="Medium List 2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A16B3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dscerts.com/scholar/64F63E1A4372F45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github.com/gabafo1/Facemask-Detec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team-1-7/finetech_android.git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ajid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621AF121BE943C9BEC476641993F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7E4BE-C3E3-4DE9-9006-937EB09B1B8A}"/>
      </w:docPartPr>
      <w:docPartBody>
        <w:p w:rsidR="005D74FC" w:rsidRDefault="005912F8">
          <w:pPr>
            <w:pStyle w:val="D621AF121BE943C9BEC476641993FF5B"/>
          </w:pPr>
          <w:r w:rsidRPr="00CF1A49">
            <w:t>·</w:t>
          </w:r>
        </w:p>
      </w:docPartBody>
    </w:docPart>
    <w:docPart>
      <w:docPartPr>
        <w:name w:val="E3583C3067F84E808010DBF06E0A6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F1947-07F4-4EA3-B6E6-228886C172F2}"/>
      </w:docPartPr>
      <w:docPartBody>
        <w:p w:rsidR="005D74FC" w:rsidRDefault="005912F8">
          <w:pPr>
            <w:pStyle w:val="E3583C3067F84E808010DBF06E0A6A67"/>
          </w:pPr>
          <w:r w:rsidRPr="00CF1A49">
            <w:t>·</w:t>
          </w:r>
        </w:p>
      </w:docPartBody>
    </w:docPart>
    <w:docPart>
      <w:docPartPr>
        <w:name w:val="6862E512B6CF40BCBE38F4ED1AD6F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82A25-F359-4DDC-9FEA-EDB732029114}"/>
      </w:docPartPr>
      <w:docPartBody>
        <w:p w:rsidR="0070432C" w:rsidRDefault="00AD28A0" w:rsidP="00AD28A0">
          <w:pPr>
            <w:pStyle w:val="6862E512B6CF40BCBE38F4ED1AD6F6B7"/>
          </w:pPr>
          <w:r w:rsidRPr="00CF1A49">
            <w:t>Experience</w:t>
          </w:r>
        </w:p>
      </w:docPartBody>
    </w:docPart>
    <w:docPart>
      <w:docPartPr>
        <w:name w:val="10B787F9791E488AAC6DC285BAEB3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C08DC-9172-4FFC-BE7E-A441A118F0B4}"/>
      </w:docPartPr>
      <w:docPartBody>
        <w:p w:rsidR="00EC11E1" w:rsidRDefault="00E030C6" w:rsidP="00E030C6">
          <w:pPr>
            <w:pStyle w:val="10B787F9791E488AAC6DC285BAEB31E7"/>
          </w:pPr>
          <w:r w:rsidRPr="00CF1A49">
            <w:t>Education</w:t>
          </w:r>
        </w:p>
      </w:docPartBody>
    </w:docPart>
    <w:docPart>
      <w:docPartPr>
        <w:name w:val="FDD5E69B53FE4B13BBC69CC3B13A4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0CA38-352B-41BB-ADC9-F0765C8C6F57}"/>
      </w:docPartPr>
      <w:docPartBody>
        <w:p w:rsidR="00EC11E1" w:rsidRDefault="00E030C6" w:rsidP="00E030C6">
          <w:pPr>
            <w:pStyle w:val="FDD5E69B53FE4B13BBC69CC3B13A4C27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84E88"/>
    <w:rsid w:val="00007463"/>
    <w:rsid w:val="00026AA9"/>
    <w:rsid w:val="00056D07"/>
    <w:rsid w:val="00185DA9"/>
    <w:rsid w:val="001B48D2"/>
    <w:rsid w:val="001C6A7C"/>
    <w:rsid w:val="00200BC6"/>
    <w:rsid w:val="002E3C5D"/>
    <w:rsid w:val="003A0CFB"/>
    <w:rsid w:val="00461C1B"/>
    <w:rsid w:val="00494DCE"/>
    <w:rsid w:val="00495E24"/>
    <w:rsid w:val="004F4DAE"/>
    <w:rsid w:val="005912F8"/>
    <w:rsid w:val="0059475D"/>
    <w:rsid w:val="005D74FC"/>
    <w:rsid w:val="0062734F"/>
    <w:rsid w:val="00695E8B"/>
    <w:rsid w:val="0070432C"/>
    <w:rsid w:val="00704E48"/>
    <w:rsid w:val="00756DB7"/>
    <w:rsid w:val="00864AC9"/>
    <w:rsid w:val="008A2920"/>
    <w:rsid w:val="008C25B2"/>
    <w:rsid w:val="00941E04"/>
    <w:rsid w:val="00956287"/>
    <w:rsid w:val="00A76FFE"/>
    <w:rsid w:val="00AB022B"/>
    <w:rsid w:val="00AC7985"/>
    <w:rsid w:val="00AD28A0"/>
    <w:rsid w:val="00B36436"/>
    <w:rsid w:val="00B4559B"/>
    <w:rsid w:val="00B56A1C"/>
    <w:rsid w:val="00DC64A9"/>
    <w:rsid w:val="00E030C6"/>
    <w:rsid w:val="00E04665"/>
    <w:rsid w:val="00E568A8"/>
    <w:rsid w:val="00E84E88"/>
    <w:rsid w:val="00EC11E1"/>
    <w:rsid w:val="00F37CA6"/>
    <w:rsid w:val="00FF77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sid w:val="00E030C6"/>
    <w:rPr>
      <w:b/>
      <w:iCs/>
      <w:color w:val="262626" w:themeColor="text1" w:themeTint="D9"/>
    </w:rPr>
  </w:style>
  <w:style w:type="paragraph" w:customStyle="1" w:styleId="D621AF121BE943C9BEC476641993FF5B">
    <w:name w:val="D621AF121BE943C9BEC476641993FF5B"/>
    <w:rsid w:val="00E030C6"/>
  </w:style>
  <w:style w:type="paragraph" w:customStyle="1" w:styleId="E3583C3067F84E808010DBF06E0A6A67">
    <w:name w:val="E3583C3067F84E808010DBF06E0A6A67"/>
    <w:rsid w:val="00E030C6"/>
  </w:style>
  <w:style w:type="character" w:styleId="SubtleReference">
    <w:name w:val="Subtle Reference"/>
    <w:basedOn w:val="DefaultParagraphFont"/>
    <w:uiPriority w:val="10"/>
    <w:qFormat/>
    <w:rsid w:val="00E84E88"/>
    <w:rPr>
      <w:b/>
      <w:caps w:val="0"/>
      <w:smallCaps/>
      <w:color w:val="595959" w:themeColor="text1" w:themeTint="A6"/>
    </w:rPr>
  </w:style>
  <w:style w:type="paragraph" w:customStyle="1" w:styleId="77897FCD26544A0BA663751236541C5D">
    <w:name w:val="77897FCD26544A0BA663751236541C5D"/>
    <w:rsid w:val="00E030C6"/>
  </w:style>
  <w:style w:type="paragraph" w:customStyle="1" w:styleId="91D86F5A584B4332952353BB26332850">
    <w:name w:val="91D86F5A584B4332952353BB26332850"/>
    <w:rsid w:val="00E030C6"/>
  </w:style>
  <w:style w:type="paragraph" w:customStyle="1" w:styleId="6862E512B6CF40BCBE38F4ED1AD6F6B7">
    <w:name w:val="6862E512B6CF40BCBE38F4ED1AD6F6B7"/>
    <w:rsid w:val="00AD28A0"/>
    <w:rPr>
      <w:kern w:val="2"/>
    </w:rPr>
  </w:style>
  <w:style w:type="paragraph" w:customStyle="1" w:styleId="875A7433BD5C4E3F823FD85F327661FF">
    <w:name w:val="875A7433BD5C4E3F823FD85F327661FF"/>
    <w:rsid w:val="00E030C6"/>
    <w:pPr>
      <w:spacing w:after="200" w:line="276" w:lineRule="auto"/>
    </w:pPr>
  </w:style>
  <w:style w:type="paragraph" w:customStyle="1" w:styleId="38B35F658F8C42FABFC2D978B7180FE7">
    <w:name w:val="38B35F658F8C42FABFC2D978B7180FE7"/>
    <w:rsid w:val="00E030C6"/>
    <w:pPr>
      <w:spacing w:after="200" w:line="276" w:lineRule="auto"/>
    </w:pPr>
  </w:style>
  <w:style w:type="paragraph" w:customStyle="1" w:styleId="10B787F9791E488AAC6DC285BAEB31E7">
    <w:name w:val="10B787F9791E488AAC6DC285BAEB31E7"/>
    <w:rsid w:val="00E030C6"/>
    <w:pPr>
      <w:spacing w:after="200" w:line="276" w:lineRule="auto"/>
    </w:pPr>
  </w:style>
  <w:style w:type="paragraph" w:customStyle="1" w:styleId="FDD5E69B53FE4B13BBC69CC3B13A4C27">
    <w:name w:val="FDD5E69B53FE4B13BBC69CC3B13A4C27"/>
    <w:rsid w:val="00E030C6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2024-04-18T08:49:00Z</dcterms:created>
  <dcterms:modified xsi:type="dcterms:W3CDTF">2024-04-18T10:39:00Z</dcterms:modified>
</cp:coreProperties>
</file>